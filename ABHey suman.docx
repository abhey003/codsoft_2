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85" w:type="dxa"/>
        <w:tblLayout w:type="fixed"/>
        <w:tblCellMar>
          <w:left w:w="115" w:type="dxa"/>
          <w:right w:w="115" w:type="dxa"/>
        </w:tblCellMar>
        <w:tblLook w:val="04A0" w:firstRow="1" w:lastRow="0" w:firstColumn="1" w:lastColumn="0" w:noHBand="0" w:noVBand="1"/>
      </w:tblPr>
      <w:tblGrid>
        <w:gridCol w:w="3665"/>
        <w:gridCol w:w="733"/>
        <w:gridCol w:w="6587"/>
      </w:tblGrid>
      <w:tr w:rsidR="001B2ABD" w14:paraId="5E09C93B" w14:textId="77777777" w:rsidTr="00741464">
        <w:trPr>
          <w:trHeight w:val="4449"/>
        </w:trPr>
        <w:tc>
          <w:tcPr>
            <w:tcW w:w="3665" w:type="dxa"/>
            <w:vAlign w:val="bottom"/>
          </w:tcPr>
          <w:p w14:paraId="4E7ADE19" w14:textId="77777777" w:rsidR="001B2ABD" w:rsidRDefault="001B2ABD" w:rsidP="001B2ABD">
            <w:pPr>
              <w:tabs>
                <w:tab w:val="left" w:pos="990"/>
              </w:tabs>
              <w:jc w:val="center"/>
            </w:pPr>
            <w:r>
              <w:rPr>
                <w:noProof/>
              </w:rPr>
              <mc:AlternateContent>
                <mc:Choice Requires="wps">
                  <w:drawing>
                    <wp:inline distT="0" distB="0" distL="0" distR="0" wp14:anchorId="34C64DA6" wp14:editId="2296F21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7">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3B59A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" strokecolor="#94b6d2 [3204]" strokeweight="5pt">
                      <v:fill r:id="rId8" o:title="" recolor="t" rotate="t" type="frame"/>
                      <v:stroke joinstyle="miter"/>
                      <w10:anchorlock/>
                    </v:oval>
                  </w:pict>
                </mc:Fallback>
              </mc:AlternateContent>
            </w:r>
          </w:p>
        </w:tc>
        <w:tc>
          <w:tcPr>
            <w:tcW w:w="733" w:type="dxa"/>
          </w:tcPr>
          <w:p w14:paraId="5AA73A20" w14:textId="77777777" w:rsidR="001B2ABD" w:rsidRDefault="001B2ABD" w:rsidP="000C45FF">
            <w:pPr>
              <w:tabs>
                <w:tab w:val="left" w:pos="990"/>
              </w:tabs>
            </w:pPr>
          </w:p>
        </w:tc>
        <w:tc>
          <w:tcPr>
            <w:tcW w:w="6587" w:type="dxa"/>
            <w:vAlign w:val="bottom"/>
          </w:tcPr>
          <w:p w14:paraId="5C6DBDAF" w14:textId="05E68FCE" w:rsidR="001B2ABD" w:rsidRDefault="0089662E" w:rsidP="001B2ABD">
            <w:pPr>
              <w:pStyle w:val="Title"/>
            </w:pPr>
            <w:r>
              <w:t>ABHey suman</w:t>
            </w:r>
          </w:p>
          <w:p w14:paraId="7912B72A" w14:textId="49B94BE0" w:rsidR="001B2ABD" w:rsidRDefault="0089662E" w:rsidP="001B2ABD">
            <w:pPr>
              <w:pStyle w:val="Subtitle"/>
            </w:pPr>
            <w:r w:rsidRPr="00E45819">
              <w:rPr>
                <w:spacing w:val="0"/>
                <w:w w:val="88"/>
              </w:rPr>
              <w:t>Web Develope</w:t>
            </w:r>
            <w:r w:rsidRPr="00E45819">
              <w:rPr>
                <w:spacing w:val="5"/>
                <w:w w:val="88"/>
              </w:rPr>
              <w:t>r</w:t>
            </w:r>
          </w:p>
        </w:tc>
      </w:tr>
      <w:tr w:rsidR="001B2ABD" w14:paraId="2B95FA81" w14:textId="77777777" w:rsidTr="00741464">
        <w:trPr>
          <w:trHeight w:val="9140"/>
        </w:trPr>
        <w:tc>
          <w:tcPr>
            <w:tcW w:w="3665" w:type="dxa"/>
          </w:tcPr>
          <w:sdt>
            <w:sdtPr>
              <w:id w:val="-1711873194"/>
              <w:placeholder>
                <w:docPart w:val="95587E0E49A24EDFA1A31B696BB0B458"/>
              </w:placeholder>
              <w:temporary/>
              <w:showingPlcHdr/>
              <w15:appearance w15:val="hidden"/>
            </w:sdtPr>
            <w:sdtContent>
              <w:p w14:paraId="3879C9C1" w14:textId="77777777" w:rsidR="001B2ABD" w:rsidRDefault="00036450" w:rsidP="00036450">
                <w:pPr>
                  <w:pStyle w:val="Heading3"/>
                </w:pPr>
                <w:r w:rsidRPr="00D5459D">
                  <w:t>Profile</w:t>
                </w:r>
              </w:p>
            </w:sdtContent>
          </w:sdt>
          <w:p w14:paraId="41CDED7B" w14:textId="77777777" w:rsidR="004D5DD3" w:rsidRDefault="004D5DD3" w:rsidP="004D5DD3">
            <w:pPr>
              <w:rPr>
                <w:rFonts w:ascii="Arial" w:hAnsi="Arial" w:cs="Arial"/>
                <w:color w:val="000000"/>
                <w:sz w:val="27"/>
                <w:szCs w:val="27"/>
                <w:shd w:val="clear" w:color="auto" w:fill="FAEBD7"/>
              </w:rPr>
            </w:pPr>
            <w:r w:rsidRPr="004D5DD3">
              <w:t>Hi there! I'm Abhey, a passionate web developer based in Delhi,</w:t>
            </w:r>
            <w:r>
              <w:t xml:space="preserve"> I</w:t>
            </w:r>
            <w:r w:rsidRPr="004D5DD3">
              <w:t>ndia.</w:t>
            </w:r>
          </w:p>
          <w:p w14:paraId="30460544" w14:textId="55809B2D" w:rsidR="004D5DD3" w:rsidRDefault="004D5DD3" w:rsidP="004D5DD3">
            <w:r w:rsidRPr="004D5DD3">
              <w:t>thrive on turning innovative ideas into user-friendly, interactive websites. When I'm not coding, you can find me exploring the latest web development trends, contributing to open-source projects, and experimenting with new technologies. My love for clean and efficient code has driven me to excel in creating seamless user experiences. I've had the privilege of working on a wide range of projects, from building e-commerce platforms to developing custom web applications. My goal is to combine creativity and functionality to deliver solutions that not only meet client expectations but exceed them. Away from the screen, I'm an avid hiker and nature enthusiast. I believe that spending time in the great outdoors fuels my creativity and problem-solving skills. </w:t>
            </w:r>
          </w:p>
          <w:p w14:paraId="6B2303C8" w14:textId="77777777" w:rsidR="00036450" w:rsidRDefault="00036450" w:rsidP="00036450"/>
          <w:sdt>
            <w:sdtPr>
              <w:id w:val="-1954003311"/>
              <w:placeholder>
                <w:docPart w:val="0D4673EE28434094B3614BE8A1607F06"/>
              </w:placeholder>
              <w:temporary/>
              <w:showingPlcHdr/>
              <w15:appearance w15:val="hidden"/>
            </w:sdtPr>
            <w:sdtContent>
              <w:p w14:paraId="39550F7C" w14:textId="77777777" w:rsidR="00036450" w:rsidRPr="00CB0055" w:rsidRDefault="00CB0055" w:rsidP="00CB0055">
                <w:pPr>
                  <w:pStyle w:val="Heading3"/>
                </w:pPr>
                <w:r w:rsidRPr="00CB0055">
                  <w:t>Contact</w:t>
                </w:r>
              </w:p>
            </w:sdtContent>
          </w:sdt>
          <w:sdt>
            <w:sdtPr>
              <w:id w:val="1111563247"/>
              <w:placeholder>
                <w:docPart w:val="3D6BD6956FED44058DF5EF9517E2BF11"/>
              </w:placeholder>
              <w:temporary/>
              <w:showingPlcHdr/>
              <w15:appearance w15:val="hidden"/>
            </w:sdtPr>
            <w:sdtContent>
              <w:p w14:paraId="0F3FDD65" w14:textId="77777777" w:rsidR="004D3011" w:rsidRDefault="004D3011" w:rsidP="004D3011">
                <w:r w:rsidRPr="004D3011">
                  <w:t>PHONE:</w:t>
                </w:r>
              </w:p>
            </w:sdtContent>
          </w:sdt>
          <w:sdt>
            <w:sdtPr>
              <w:id w:val="-324128318"/>
              <w:placeholder>
                <w:docPart w:val="A99759CB03DF40A18A39F6FE0853BCBA"/>
              </w:placeholder>
              <w:temporary/>
              <w:showingPlcHdr/>
              <w15:appearance w15:val="hidden"/>
            </w:sdtPr>
            <w:sdtContent>
              <w:p w14:paraId="2F8B93E2" w14:textId="791C8C79" w:rsidR="004D3011" w:rsidRDefault="004D3011" w:rsidP="004D3011">
                <w:r>
                  <w:t>678-555-0103</w:t>
                </w:r>
              </w:p>
            </w:sdtContent>
          </w:sdt>
          <w:p w14:paraId="18B519C6" w14:textId="77777777" w:rsidR="004D3011" w:rsidRDefault="004D3011" w:rsidP="004D3011"/>
          <w:sdt>
            <w:sdtPr>
              <w:id w:val="-240260293"/>
              <w:placeholder>
                <w:docPart w:val="11B3D67794534847B5E3DB12BCE6FC85"/>
              </w:placeholder>
              <w:temporary/>
              <w:showingPlcHdr/>
              <w15:appearance w15:val="hidden"/>
            </w:sdtPr>
            <w:sdtContent>
              <w:p w14:paraId="76AA7E25" w14:textId="77777777" w:rsidR="004D3011" w:rsidRDefault="004D3011" w:rsidP="004D3011">
                <w:r w:rsidRPr="004D3011">
                  <w:t>EMAIL:</w:t>
                </w:r>
              </w:p>
            </w:sdtContent>
          </w:sdt>
          <w:p w14:paraId="05B63AA5" w14:textId="15410272" w:rsidR="00036450" w:rsidRPr="00E4381A" w:rsidRDefault="00606812" w:rsidP="004D3011">
            <w:pPr>
              <w:rPr>
                <w:rStyle w:val="Hyperlink"/>
              </w:rPr>
            </w:pPr>
            <w:r>
              <w:t>abhey.suman003@gmail.com</w:t>
            </w:r>
          </w:p>
          <w:sdt>
            <w:sdtPr>
              <w:id w:val="-1444214663"/>
              <w:placeholder>
                <w:docPart w:val="7A17CCF3AECE474CBF4317F71C625D34"/>
              </w:placeholder>
              <w:temporary/>
              <w:showingPlcHdr/>
              <w15:appearance w15:val="hidden"/>
            </w:sdtPr>
            <w:sdtContent>
              <w:p w14:paraId="3AF48051" w14:textId="77777777" w:rsidR="004D3011" w:rsidRPr="00CB0055" w:rsidRDefault="00CB0055" w:rsidP="00CB0055">
                <w:pPr>
                  <w:pStyle w:val="Heading3"/>
                </w:pPr>
                <w:r w:rsidRPr="00CB0055">
                  <w:t>Hobbies</w:t>
                </w:r>
              </w:p>
            </w:sdtContent>
          </w:sdt>
          <w:p w14:paraId="50EB7BFE" w14:textId="72BB1161" w:rsidR="004D3011" w:rsidRDefault="00606812" w:rsidP="004D3011">
            <w:r>
              <w:t>Playing Cricket</w:t>
            </w:r>
          </w:p>
          <w:p w14:paraId="75008D92" w14:textId="033351AD" w:rsidR="004D3011" w:rsidRDefault="00606812" w:rsidP="004D3011">
            <w:r>
              <w:t>Sketching</w:t>
            </w:r>
          </w:p>
          <w:p w14:paraId="1B9E7A7C" w14:textId="6AD2FC64" w:rsidR="004D3011" w:rsidRPr="004D3011" w:rsidRDefault="004D3011" w:rsidP="004D3011"/>
        </w:tc>
        <w:tc>
          <w:tcPr>
            <w:tcW w:w="733" w:type="dxa"/>
          </w:tcPr>
          <w:p w14:paraId="29CDA1F1" w14:textId="77777777" w:rsidR="001B2ABD" w:rsidRDefault="001B2ABD" w:rsidP="000C45FF">
            <w:pPr>
              <w:tabs>
                <w:tab w:val="left" w:pos="990"/>
              </w:tabs>
            </w:pPr>
          </w:p>
        </w:tc>
        <w:tc>
          <w:tcPr>
            <w:tcW w:w="6587" w:type="dxa"/>
          </w:tcPr>
          <w:sdt>
            <w:sdtPr>
              <w:id w:val="1049110328"/>
              <w:placeholder>
                <w:docPart w:val="1F31214FDC814FA1BF0BCB385F095D89"/>
              </w:placeholder>
              <w:temporary/>
              <w:showingPlcHdr/>
              <w15:appearance w15:val="hidden"/>
            </w:sdtPr>
            <w:sdtContent>
              <w:p w14:paraId="50CA6B8C" w14:textId="77777777" w:rsidR="001B2ABD" w:rsidRDefault="00E25A26" w:rsidP="00036450">
                <w:pPr>
                  <w:pStyle w:val="Heading2"/>
                </w:pPr>
                <w:r w:rsidRPr="00036450">
                  <w:t>EDUCATION</w:t>
                </w:r>
              </w:p>
            </w:sdtContent>
          </w:sdt>
          <w:p w14:paraId="2BFE4D57" w14:textId="47C67FCB" w:rsidR="0089662E" w:rsidRPr="00606812" w:rsidRDefault="0089662E" w:rsidP="0089662E">
            <w:pPr>
              <w:pStyle w:val="Heading4"/>
              <w:rPr>
                <w:sz w:val="20"/>
                <w:szCs w:val="24"/>
              </w:rPr>
            </w:pPr>
            <w:r w:rsidRPr="00606812">
              <w:rPr>
                <w:sz w:val="20"/>
                <w:szCs w:val="24"/>
              </w:rPr>
              <w:t xml:space="preserve">Central Board </w:t>
            </w:r>
            <w:r w:rsidR="00606812" w:rsidRPr="00606812">
              <w:rPr>
                <w:sz w:val="20"/>
                <w:szCs w:val="24"/>
              </w:rPr>
              <w:t>o</w:t>
            </w:r>
            <w:r w:rsidRPr="00606812">
              <w:rPr>
                <w:sz w:val="20"/>
                <w:szCs w:val="24"/>
              </w:rPr>
              <w:t>f Secondary Education</w:t>
            </w:r>
            <w:r w:rsidR="00606812" w:rsidRPr="00606812">
              <w:rPr>
                <w:sz w:val="20"/>
                <w:szCs w:val="24"/>
              </w:rPr>
              <w:t xml:space="preserve"> </w:t>
            </w:r>
            <w:r w:rsidRPr="00606812">
              <w:rPr>
                <w:sz w:val="20"/>
                <w:szCs w:val="24"/>
              </w:rPr>
              <w:t>(CBSE)</w:t>
            </w:r>
          </w:p>
          <w:p w14:paraId="72BECAD0" w14:textId="4880D581" w:rsidR="0089662E" w:rsidRDefault="0089662E" w:rsidP="0089662E">
            <w:pPr>
              <w:rPr>
                <w:b/>
                <w:bCs/>
                <w:sz w:val="16"/>
                <w:szCs w:val="20"/>
              </w:rPr>
            </w:pPr>
            <w:r w:rsidRPr="0089662E">
              <w:rPr>
                <w:b/>
                <w:bCs/>
              </w:rPr>
              <w:t>10</w:t>
            </w:r>
            <w:r w:rsidRPr="0089662E">
              <w:rPr>
                <w:b/>
                <w:bCs/>
                <w:vertAlign w:val="superscript"/>
              </w:rPr>
              <w:t>th</w:t>
            </w:r>
            <w:r w:rsidRPr="0089662E">
              <w:rPr>
                <w:b/>
                <w:bCs/>
              </w:rPr>
              <w:t xml:space="preserve"> Standard</w:t>
            </w:r>
            <w:r w:rsidR="00606812">
              <w:rPr>
                <w:b/>
                <w:bCs/>
              </w:rPr>
              <w:t xml:space="preserve"> </w:t>
            </w:r>
            <w:r>
              <w:rPr>
                <w:b/>
                <w:bCs/>
              </w:rPr>
              <w:t>(2019</w:t>
            </w:r>
            <w:r w:rsidR="00606812">
              <w:rPr>
                <w:b/>
                <w:bCs/>
              </w:rPr>
              <w:t>) :</w:t>
            </w:r>
            <w:r>
              <w:rPr>
                <w:b/>
                <w:bCs/>
                <w:sz w:val="16"/>
                <w:szCs w:val="20"/>
              </w:rPr>
              <w:t xml:space="preserve">86% </w:t>
            </w:r>
          </w:p>
          <w:p w14:paraId="3D5119D3" w14:textId="58B44085" w:rsidR="0089662E" w:rsidRPr="0089662E" w:rsidRDefault="0089662E" w:rsidP="0089662E">
            <w:pPr>
              <w:rPr>
                <w:b/>
                <w:bCs/>
                <w:sz w:val="16"/>
                <w:szCs w:val="20"/>
              </w:rPr>
            </w:pPr>
            <w:r>
              <w:rPr>
                <w:b/>
                <w:bCs/>
                <w:sz w:val="16"/>
                <w:szCs w:val="20"/>
              </w:rPr>
              <w:t>12</w:t>
            </w:r>
            <w:r w:rsidRPr="0089662E">
              <w:rPr>
                <w:b/>
                <w:bCs/>
                <w:sz w:val="16"/>
                <w:szCs w:val="20"/>
                <w:vertAlign w:val="superscript"/>
              </w:rPr>
              <w:t>th</w:t>
            </w:r>
            <w:r>
              <w:rPr>
                <w:b/>
                <w:bCs/>
                <w:sz w:val="16"/>
                <w:szCs w:val="20"/>
              </w:rPr>
              <w:t xml:space="preserve"> Standard</w:t>
            </w:r>
            <w:r w:rsidR="00606812">
              <w:rPr>
                <w:b/>
                <w:bCs/>
                <w:sz w:val="16"/>
                <w:szCs w:val="20"/>
              </w:rPr>
              <w:t xml:space="preserve"> (PCM) </w:t>
            </w:r>
            <w:r>
              <w:rPr>
                <w:b/>
                <w:bCs/>
                <w:sz w:val="16"/>
                <w:szCs w:val="20"/>
              </w:rPr>
              <w:t>(2021) :79</w:t>
            </w:r>
            <w:r w:rsidR="00606812">
              <w:rPr>
                <w:b/>
                <w:bCs/>
                <w:sz w:val="16"/>
                <w:szCs w:val="20"/>
              </w:rPr>
              <w:t>%</w:t>
            </w:r>
          </w:p>
          <w:p w14:paraId="1ACE564D" w14:textId="77777777" w:rsidR="00036450" w:rsidRDefault="00036450" w:rsidP="00036450"/>
          <w:p w14:paraId="78D18AC5" w14:textId="2D579C98" w:rsidR="00036450" w:rsidRDefault="00606812" w:rsidP="00B359E4">
            <w:pPr>
              <w:pStyle w:val="Heading4"/>
              <w:rPr>
                <w:sz w:val="20"/>
                <w:szCs w:val="24"/>
              </w:rPr>
            </w:pPr>
            <w:r>
              <w:rPr>
                <w:sz w:val="20"/>
                <w:szCs w:val="24"/>
              </w:rPr>
              <w:t>Guru Gobind Singh Indraprastha University (GGSIPU)</w:t>
            </w:r>
          </w:p>
          <w:p w14:paraId="05937DD9" w14:textId="400F9AFA" w:rsidR="00606812" w:rsidRPr="00606812" w:rsidRDefault="00606812" w:rsidP="00606812">
            <w:pPr>
              <w:rPr>
                <w:b/>
                <w:bCs/>
                <w:sz w:val="16"/>
                <w:szCs w:val="20"/>
              </w:rPr>
            </w:pPr>
            <w:r>
              <w:rPr>
                <w:b/>
                <w:bCs/>
                <w:sz w:val="16"/>
                <w:szCs w:val="20"/>
              </w:rPr>
              <w:t>B. Tech (CSE)</w:t>
            </w:r>
          </w:p>
          <w:p w14:paraId="19C59201" w14:textId="099678E5" w:rsidR="00036450" w:rsidRPr="00B359E4" w:rsidRDefault="00606812" w:rsidP="00B359E4">
            <w:pPr>
              <w:pStyle w:val="Date"/>
            </w:pPr>
            <w:r>
              <w:t>2021</w:t>
            </w:r>
            <w:r w:rsidR="00036450" w:rsidRPr="00B359E4">
              <w:t xml:space="preserve"> </w:t>
            </w:r>
            <w:r>
              <w:t>–</w:t>
            </w:r>
            <w:r w:rsidR="00036450" w:rsidRPr="00B359E4">
              <w:t xml:space="preserve"> </w:t>
            </w:r>
            <w:r>
              <w:t>2025(expected)</w:t>
            </w:r>
          </w:p>
          <w:p w14:paraId="4B7EF7EB" w14:textId="177759EA" w:rsidR="00036450" w:rsidRDefault="00036450" w:rsidP="00036450"/>
          <w:p w14:paraId="60F9DE1E" w14:textId="1DBE2080" w:rsidR="00036450" w:rsidRDefault="00741464" w:rsidP="00036450">
            <w:pPr>
              <w:pStyle w:val="Heading2"/>
            </w:pPr>
            <w:r>
              <w:t>projects</w:t>
            </w:r>
          </w:p>
          <w:p w14:paraId="28AB2464" w14:textId="489FC933" w:rsidR="004D5DD3" w:rsidRPr="004D5DD3" w:rsidRDefault="008A6378" w:rsidP="004D5DD3">
            <w:pPr>
              <w:pStyle w:val="Heading4"/>
              <w:rPr>
                <w:sz w:val="20"/>
                <w:szCs w:val="20"/>
              </w:rPr>
            </w:pPr>
            <w:r w:rsidRPr="004D5DD3">
              <w:rPr>
                <w:sz w:val="20"/>
                <w:szCs w:val="20"/>
              </w:rPr>
              <w:t>Landing Page for a Web Services Agency</w:t>
            </w:r>
            <w:r w:rsidR="00036450" w:rsidRPr="004D5DD3">
              <w:rPr>
                <w:sz w:val="20"/>
                <w:szCs w:val="20"/>
              </w:rPr>
              <w:t xml:space="preserve">  </w:t>
            </w:r>
          </w:p>
          <w:p w14:paraId="666CFE6C" w14:textId="77777777" w:rsidR="004D5DD3" w:rsidRPr="004D5DD3" w:rsidRDefault="004D5DD3" w:rsidP="004D5DD3">
            <w:r w:rsidRPr="004D5DD3">
              <w:t>The landing page serves as an engaging introduction to the web design agency, enticing visitors to explore further. Its user-friendly design and clear information layout make it a valuable asset for the agency's online presence.</w:t>
            </w:r>
          </w:p>
          <w:p w14:paraId="7E696B3E" w14:textId="77777777" w:rsidR="004D5DD3" w:rsidRPr="004D5DD3" w:rsidRDefault="004D5DD3" w:rsidP="004D5DD3">
            <w:r w:rsidRPr="004D5DD3">
              <w:t>This project exemplifies my skills in web design and development, emphasizing my ability to create aesthetically pleasing and functional webpages that align with clients' objectives.</w:t>
            </w:r>
          </w:p>
          <w:p w14:paraId="2F56D1FA" w14:textId="77777777" w:rsidR="004D3011" w:rsidRDefault="004D3011" w:rsidP="00036450"/>
          <w:p w14:paraId="30C221A3" w14:textId="5D33FFE4" w:rsidR="004D3011" w:rsidRPr="004D5DD3" w:rsidRDefault="004D5DD3" w:rsidP="00B359E4">
            <w:pPr>
              <w:pStyle w:val="Heading4"/>
              <w:rPr>
                <w:bCs/>
                <w:sz w:val="20"/>
                <w:szCs w:val="20"/>
              </w:rPr>
            </w:pPr>
            <w:r w:rsidRPr="004D5DD3">
              <w:rPr>
                <w:sz w:val="20"/>
                <w:szCs w:val="20"/>
              </w:rPr>
              <w:t>Simple Calculator</w:t>
            </w:r>
          </w:p>
          <w:p w14:paraId="39150875" w14:textId="1588CF90" w:rsidR="004D3011" w:rsidRPr="004D3011" w:rsidRDefault="004D5DD3" w:rsidP="004D5DD3">
            <w:pPr>
              <w:pStyle w:val="Date"/>
            </w:pPr>
            <w:r w:rsidRPr="004D5DD3">
              <w:t>This project is a simple web-based calculator built using HTML, CSS, and JavaScript. It serves as an excellent example of my front-end development skills.</w:t>
            </w:r>
            <w:r w:rsidRPr="004D5DD3">
              <w:rPr>
                <w:rFonts w:ascii="Arial" w:hAnsi="Arial" w:cs="Arial"/>
                <w:color w:val="000000"/>
                <w:shd w:val="clear" w:color="auto" w:fill="FAEBD7"/>
              </w:rPr>
              <w:t xml:space="preserve"> </w:t>
            </w:r>
            <w:r w:rsidRPr="004D5DD3">
              <w:t>This calculator demonstrates my ability to create user interfaces, handle user interactions, and incorporate multimedia elements into web applications. It's a testament to my proficiency in front-end web development.</w:t>
            </w:r>
          </w:p>
          <w:p w14:paraId="75C62BEB" w14:textId="77777777" w:rsidR="004D3011" w:rsidRDefault="004D3011" w:rsidP="00036450"/>
          <w:sdt>
            <w:sdtPr>
              <w:id w:val="1669594239"/>
              <w:placeholder>
                <w:docPart w:val="8A10DC64067F4C4F8949E87976F80408"/>
              </w:placeholder>
              <w:temporary/>
              <w:showingPlcHdr/>
              <w15:appearance w15:val="hidden"/>
            </w:sdtPr>
            <w:sdtContent>
              <w:p w14:paraId="4E8FBB86" w14:textId="77777777" w:rsidR="00036450" w:rsidRDefault="00180329" w:rsidP="00036450">
                <w:pPr>
                  <w:pStyle w:val="Heading2"/>
                </w:pPr>
                <w:r w:rsidRPr="00036450">
                  <w:rPr>
                    <w:rStyle w:val="Heading2Char"/>
                    <w:b/>
                    <w:bCs/>
                    <w:caps/>
                  </w:rPr>
                  <w:t>SKILLS</w:t>
                </w:r>
              </w:p>
            </w:sdtContent>
          </w:sdt>
          <w:p w14:paraId="77033D66" w14:textId="77777777" w:rsidR="00036450" w:rsidRPr="008A6378" w:rsidRDefault="00F0649B" w:rsidP="008A6378">
            <w:pPr>
              <w:pStyle w:val="ListParagraph"/>
              <w:numPr>
                <w:ilvl w:val="0"/>
                <w:numId w:val="1"/>
              </w:numPr>
              <w:rPr>
                <w:noProof/>
                <w:color w:val="000000" w:themeColor="text1"/>
                <w:sz w:val="20"/>
                <w:szCs w:val="20"/>
              </w:rPr>
            </w:pPr>
            <w:r w:rsidRPr="008A6378">
              <w:rPr>
                <w:noProof/>
                <w:color w:val="000000" w:themeColor="text1"/>
                <w:sz w:val="20"/>
                <w:szCs w:val="20"/>
              </w:rPr>
              <w:t>HTML</w:t>
            </w:r>
          </w:p>
          <w:p w14:paraId="24CCA962" w14:textId="77777777" w:rsidR="00F0649B" w:rsidRPr="008A6378" w:rsidRDefault="00F0649B" w:rsidP="008A6378">
            <w:pPr>
              <w:pStyle w:val="ListParagraph"/>
              <w:numPr>
                <w:ilvl w:val="0"/>
                <w:numId w:val="1"/>
              </w:numPr>
              <w:rPr>
                <w:noProof/>
                <w:color w:val="000000" w:themeColor="text1"/>
                <w:sz w:val="20"/>
                <w:szCs w:val="20"/>
              </w:rPr>
            </w:pPr>
            <w:r w:rsidRPr="008A6378">
              <w:rPr>
                <w:noProof/>
                <w:color w:val="000000" w:themeColor="text1"/>
                <w:sz w:val="20"/>
                <w:szCs w:val="20"/>
              </w:rPr>
              <w:t>CSS</w:t>
            </w:r>
          </w:p>
          <w:p w14:paraId="03715B62" w14:textId="4DE10200" w:rsidR="00F0649B" w:rsidRPr="008A6378" w:rsidRDefault="00F0649B" w:rsidP="008A6378">
            <w:pPr>
              <w:pStyle w:val="ListParagraph"/>
              <w:numPr>
                <w:ilvl w:val="0"/>
                <w:numId w:val="1"/>
              </w:numPr>
              <w:rPr>
                <w:noProof/>
                <w:color w:val="000000" w:themeColor="text1"/>
                <w:sz w:val="20"/>
                <w:szCs w:val="20"/>
              </w:rPr>
            </w:pPr>
            <w:r w:rsidRPr="008A6378">
              <w:rPr>
                <w:noProof/>
                <w:color w:val="000000" w:themeColor="text1"/>
                <w:sz w:val="20"/>
                <w:szCs w:val="20"/>
              </w:rPr>
              <w:t>Javascript</w:t>
            </w:r>
          </w:p>
          <w:p w14:paraId="651A5751" w14:textId="77777777" w:rsidR="00F0649B" w:rsidRPr="008A6378" w:rsidRDefault="00F0649B" w:rsidP="008A6378">
            <w:pPr>
              <w:pStyle w:val="ListParagraph"/>
              <w:numPr>
                <w:ilvl w:val="0"/>
                <w:numId w:val="1"/>
              </w:numPr>
              <w:rPr>
                <w:noProof/>
                <w:color w:val="000000" w:themeColor="text1"/>
                <w:sz w:val="20"/>
                <w:szCs w:val="20"/>
              </w:rPr>
            </w:pPr>
            <w:r w:rsidRPr="008A6378">
              <w:rPr>
                <w:noProof/>
                <w:color w:val="000000" w:themeColor="text1"/>
                <w:sz w:val="20"/>
                <w:szCs w:val="20"/>
              </w:rPr>
              <w:t>Responsive Design</w:t>
            </w:r>
          </w:p>
          <w:p w14:paraId="2895D50D" w14:textId="77777777" w:rsidR="00F0649B" w:rsidRPr="008A6378" w:rsidRDefault="00F0649B" w:rsidP="008A6378">
            <w:pPr>
              <w:pStyle w:val="ListParagraph"/>
              <w:numPr>
                <w:ilvl w:val="0"/>
                <w:numId w:val="1"/>
              </w:numPr>
              <w:rPr>
                <w:noProof/>
                <w:color w:val="000000" w:themeColor="text1"/>
                <w:sz w:val="20"/>
                <w:szCs w:val="20"/>
              </w:rPr>
            </w:pPr>
            <w:r w:rsidRPr="008A6378">
              <w:rPr>
                <w:noProof/>
                <w:color w:val="000000" w:themeColor="text1"/>
                <w:sz w:val="20"/>
                <w:szCs w:val="20"/>
              </w:rPr>
              <w:t>UI/UX Design</w:t>
            </w:r>
          </w:p>
          <w:p w14:paraId="7B19E5E8" w14:textId="6222312B" w:rsidR="00F0649B" w:rsidRPr="004D3011" w:rsidRDefault="00F0649B" w:rsidP="004D3011">
            <w:pPr>
              <w:rPr>
                <w:color w:val="FFFFFF" w:themeColor="background1"/>
              </w:rPr>
            </w:pPr>
          </w:p>
        </w:tc>
      </w:tr>
    </w:tbl>
    <w:p w14:paraId="33B7FF34" w14:textId="77777777" w:rsidR="000E0D08" w:rsidRDefault="000E0D08" w:rsidP="000C45FF">
      <w:pPr>
        <w:tabs>
          <w:tab w:val="left" w:pos="990"/>
        </w:tabs>
      </w:pPr>
    </w:p>
    <w:sectPr w:rsidR="000E0D08"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F26B" w14:textId="77777777" w:rsidR="00B1019A" w:rsidRDefault="00B1019A" w:rsidP="000C45FF">
      <w:r>
        <w:separator/>
      </w:r>
    </w:p>
  </w:endnote>
  <w:endnote w:type="continuationSeparator" w:id="0">
    <w:p w14:paraId="78712D77" w14:textId="77777777" w:rsidR="00B1019A" w:rsidRDefault="00B1019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767B" w14:textId="77777777" w:rsidR="00B1019A" w:rsidRDefault="00B1019A" w:rsidP="000C45FF">
      <w:r>
        <w:separator/>
      </w:r>
    </w:p>
  </w:footnote>
  <w:footnote w:type="continuationSeparator" w:id="0">
    <w:p w14:paraId="51AA4DC3" w14:textId="77777777" w:rsidR="00B1019A" w:rsidRDefault="00B1019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E2E8" w14:textId="77777777" w:rsidR="000C45FF" w:rsidRDefault="000C45FF">
    <w:pPr>
      <w:pStyle w:val="Header"/>
    </w:pPr>
    <w:r>
      <w:rPr>
        <w:noProof/>
      </w:rPr>
      <w:drawing>
        <wp:anchor distT="0" distB="0" distL="114300" distR="114300" simplePos="0" relativeHeight="251658240" behindDoc="1" locked="0" layoutInCell="1" allowOverlap="1" wp14:anchorId="76FADB66" wp14:editId="10BFCDC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1FB9"/>
      </v:shape>
    </w:pict>
  </w:numPicBullet>
  <w:abstractNum w:abstractNumId="0" w15:restartNumberingAfterBreak="0">
    <w:nsid w:val="522648EE"/>
    <w:multiLevelType w:val="hybridMultilevel"/>
    <w:tmpl w:val="A67694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87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2E"/>
    <w:rsid w:val="00036450"/>
    <w:rsid w:val="00094499"/>
    <w:rsid w:val="000C45FF"/>
    <w:rsid w:val="000E0D08"/>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4D5DD3"/>
    <w:rsid w:val="005262AC"/>
    <w:rsid w:val="005E39D5"/>
    <w:rsid w:val="00600670"/>
    <w:rsid w:val="00606812"/>
    <w:rsid w:val="0062123A"/>
    <w:rsid w:val="00646E75"/>
    <w:rsid w:val="006771D0"/>
    <w:rsid w:val="00715FCB"/>
    <w:rsid w:val="00741464"/>
    <w:rsid w:val="00743101"/>
    <w:rsid w:val="00764C9F"/>
    <w:rsid w:val="007775E1"/>
    <w:rsid w:val="00782FB5"/>
    <w:rsid w:val="007867A0"/>
    <w:rsid w:val="007927F5"/>
    <w:rsid w:val="00802CA0"/>
    <w:rsid w:val="0089662E"/>
    <w:rsid w:val="008A6378"/>
    <w:rsid w:val="009260CD"/>
    <w:rsid w:val="00940A66"/>
    <w:rsid w:val="00952C25"/>
    <w:rsid w:val="00A2118D"/>
    <w:rsid w:val="00AD0A50"/>
    <w:rsid w:val="00AD76E2"/>
    <w:rsid w:val="00B1019A"/>
    <w:rsid w:val="00B20152"/>
    <w:rsid w:val="00B359E4"/>
    <w:rsid w:val="00B57D98"/>
    <w:rsid w:val="00B70850"/>
    <w:rsid w:val="00C066B6"/>
    <w:rsid w:val="00C23C32"/>
    <w:rsid w:val="00C37BA1"/>
    <w:rsid w:val="00C4674C"/>
    <w:rsid w:val="00C506CF"/>
    <w:rsid w:val="00C72BED"/>
    <w:rsid w:val="00C9578B"/>
    <w:rsid w:val="00CB0055"/>
    <w:rsid w:val="00D2522B"/>
    <w:rsid w:val="00D422DE"/>
    <w:rsid w:val="00D5459D"/>
    <w:rsid w:val="00DA1F4D"/>
    <w:rsid w:val="00DD172A"/>
    <w:rsid w:val="00E25A26"/>
    <w:rsid w:val="00E4381A"/>
    <w:rsid w:val="00E45819"/>
    <w:rsid w:val="00E53330"/>
    <w:rsid w:val="00E55D74"/>
    <w:rsid w:val="00F0649B"/>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D09D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74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587E0E49A24EDFA1A31B696BB0B458"/>
        <w:category>
          <w:name w:val="General"/>
          <w:gallery w:val="placeholder"/>
        </w:category>
        <w:types>
          <w:type w:val="bbPlcHdr"/>
        </w:types>
        <w:behaviors>
          <w:behavior w:val="content"/>
        </w:behaviors>
        <w:guid w:val="{E78A73D5-3BD7-4EB6-AE75-46F54C2E6E3A}"/>
      </w:docPartPr>
      <w:docPartBody>
        <w:p w:rsidR="00E7698F" w:rsidRDefault="00000000">
          <w:pPr>
            <w:pStyle w:val="95587E0E49A24EDFA1A31B696BB0B458"/>
          </w:pPr>
          <w:r w:rsidRPr="00D5459D">
            <w:t>Profile</w:t>
          </w:r>
        </w:p>
      </w:docPartBody>
    </w:docPart>
    <w:docPart>
      <w:docPartPr>
        <w:name w:val="0D4673EE28434094B3614BE8A1607F06"/>
        <w:category>
          <w:name w:val="General"/>
          <w:gallery w:val="placeholder"/>
        </w:category>
        <w:types>
          <w:type w:val="bbPlcHdr"/>
        </w:types>
        <w:behaviors>
          <w:behavior w:val="content"/>
        </w:behaviors>
        <w:guid w:val="{B9E3A4DF-4A61-4A34-AC7C-31241C6E6156}"/>
      </w:docPartPr>
      <w:docPartBody>
        <w:p w:rsidR="00E7698F" w:rsidRDefault="00000000">
          <w:pPr>
            <w:pStyle w:val="0D4673EE28434094B3614BE8A1607F06"/>
          </w:pPr>
          <w:r w:rsidRPr="00CB0055">
            <w:t>Contact</w:t>
          </w:r>
        </w:p>
      </w:docPartBody>
    </w:docPart>
    <w:docPart>
      <w:docPartPr>
        <w:name w:val="3D6BD6956FED44058DF5EF9517E2BF11"/>
        <w:category>
          <w:name w:val="General"/>
          <w:gallery w:val="placeholder"/>
        </w:category>
        <w:types>
          <w:type w:val="bbPlcHdr"/>
        </w:types>
        <w:behaviors>
          <w:behavior w:val="content"/>
        </w:behaviors>
        <w:guid w:val="{AAE83CFF-A6AC-4DAC-B0ED-2F28E58299C8}"/>
      </w:docPartPr>
      <w:docPartBody>
        <w:p w:rsidR="00E7698F" w:rsidRDefault="00000000">
          <w:pPr>
            <w:pStyle w:val="3D6BD6956FED44058DF5EF9517E2BF11"/>
          </w:pPr>
          <w:r w:rsidRPr="004D3011">
            <w:t>PHONE:</w:t>
          </w:r>
        </w:p>
      </w:docPartBody>
    </w:docPart>
    <w:docPart>
      <w:docPartPr>
        <w:name w:val="A99759CB03DF40A18A39F6FE0853BCBA"/>
        <w:category>
          <w:name w:val="General"/>
          <w:gallery w:val="placeholder"/>
        </w:category>
        <w:types>
          <w:type w:val="bbPlcHdr"/>
        </w:types>
        <w:behaviors>
          <w:behavior w:val="content"/>
        </w:behaviors>
        <w:guid w:val="{630FFF8B-0AA6-46DC-B1FC-87BB72DCAFAB}"/>
      </w:docPartPr>
      <w:docPartBody>
        <w:p w:rsidR="00E7698F" w:rsidRDefault="00000000">
          <w:pPr>
            <w:pStyle w:val="A99759CB03DF40A18A39F6FE0853BCBA"/>
          </w:pPr>
          <w:r>
            <w:t>678-555-0103</w:t>
          </w:r>
        </w:p>
      </w:docPartBody>
    </w:docPart>
    <w:docPart>
      <w:docPartPr>
        <w:name w:val="11B3D67794534847B5E3DB12BCE6FC85"/>
        <w:category>
          <w:name w:val="General"/>
          <w:gallery w:val="placeholder"/>
        </w:category>
        <w:types>
          <w:type w:val="bbPlcHdr"/>
        </w:types>
        <w:behaviors>
          <w:behavior w:val="content"/>
        </w:behaviors>
        <w:guid w:val="{1A054BCB-6F8F-4B43-A1E7-ED71F68ED8C5}"/>
      </w:docPartPr>
      <w:docPartBody>
        <w:p w:rsidR="00E7698F" w:rsidRDefault="00000000">
          <w:pPr>
            <w:pStyle w:val="11B3D67794534847B5E3DB12BCE6FC85"/>
          </w:pPr>
          <w:r w:rsidRPr="004D3011">
            <w:t>EMAIL:</w:t>
          </w:r>
        </w:p>
      </w:docPartBody>
    </w:docPart>
    <w:docPart>
      <w:docPartPr>
        <w:name w:val="7A17CCF3AECE474CBF4317F71C625D34"/>
        <w:category>
          <w:name w:val="General"/>
          <w:gallery w:val="placeholder"/>
        </w:category>
        <w:types>
          <w:type w:val="bbPlcHdr"/>
        </w:types>
        <w:behaviors>
          <w:behavior w:val="content"/>
        </w:behaviors>
        <w:guid w:val="{E8CDABB3-125D-4D5A-A48E-EF28C6B4CF6E}"/>
      </w:docPartPr>
      <w:docPartBody>
        <w:p w:rsidR="00E7698F" w:rsidRDefault="00000000">
          <w:pPr>
            <w:pStyle w:val="7A17CCF3AECE474CBF4317F71C625D34"/>
          </w:pPr>
          <w:r w:rsidRPr="00CB0055">
            <w:t>Hobbies</w:t>
          </w:r>
        </w:p>
      </w:docPartBody>
    </w:docPart>
    <w:docPart>
      <w:docPartPr>
        <w:name w:val="1F31214FDC814FA1BF0BCB385F095D89"/>
        <w:category>
          <w:name w:val="General"/>
          <w:gallery w:val="placeholder"/>
        </w:category>
        <w:types>
          <w:type w:val="bbPlcHdr"/>
        </w:types>
        <w:behaviors>
          <w:behavior w:val="content"/>
        </w:behaviors>
        <w:guid w:val="{E3C4E43F-EDF6-4741-A2EC-7DF7E790ED2F}"/>
      </w:docPartPr>
      <w:docPartBody>
        <w:p w:rsidR="00E7698F" w:rsidRDefault="00000000">
          <w:pPr>
            <w:pStyle w:val="1F31214FDC814FA1BF0BCB385F095D89"/>
          </w:pPr>
          <w:r w:rsidRPr="00036450">
            <w:t>EDUCATION</w:t>
          </w:r>
        </w:p>
      </w:docPartBody>
    </w:docPart>
    <w:docPart>
      <w:docPartPr>
        <w:name w:val="8A10DC64067F4C4F8949E87976F80408"/>
        <w:category>
          <w:name w:val="General"/>
          <w:gallery w:val="placeholder"/>
        </w:category>
        <w:types>
          <w:type w:val="bbPlcHdr"/>
        </w:types>
        <w:behaviors>
          <w:behavior w:val="content"/>
        </w:behaviors>
        <w:guid w:val="{6CE5409A-59F7-4076-B546-D2DA3542B126}"/>
      </w:docPartPr>
      <w:docPartBody>
        <w:p w:rsidR="00E7698F" w:rsidRDefault="00000000">
          <w:pPr>
            <w:pStyle w:val="8A10DC64067F4C4F8949E87976F8040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6F"/>
    <w:rsid w:val="0071306F"/>
    <w:rsid w:val="00E7698F"/>
    <w:rsid w:val="00E9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1AE2C604B415CB12F1E1B94679C0E">
    <w:name w:val="A461AE2C604B415CB12F1E1B94679C0E"/>
  </w:style>
  <w:style w:type="paragraph" w:customStyle="1" w:styleId="7A44221CE6634DD9BF7E6B269525050F">
    <w:name w:val="7A44221CE6634DD9BF7E6B269525050F"/>
  </w:style>
  <w:style w:type="paragraph" w:customStyle="1" w:styleId="95587E0E49A24EDFA1A31B696BB0B458">
    <w:name w:val="95587E0E49A24EDFA1A31B696BB0B458"/>
  </w:style>
  <w:style w:type="paragraph" w:customStyle="1" w:styleId="E847A108B8F6401A8253F2611CB33953">
    <w:name w:val="E847A108B8F6401A8253F2611CB33953"/>
  </w:style>
  <w:style w:type="paragraph" w:customStyle="1" w:styleId="0D4673EE28434094B3614BE8A1607F06">
    <w:name w:val="0D4673EE28434094B3614BE8A1607F06"/>
  </w:style>
  <w:style w:type="paragraph" w:customStyle="1" w:styleId="3D6BD6956FED44058DF5EF9517E2BF11">
    <w:name w:val="3D6BD6956FED44058DF5EF9517E2BF11"/>
  </w:style>
  <w:style w:type="paragraph" w:customStyle="1" w:styleId="A99759CB03DF40A18A39F6FE0853BCBA">
    <w:name w:val="A99759CB03DF40A18A39F6FE0853BCBA"/>
  </w:style>
  <w:style w:type="paragraph" w:customStyle="1" w:styleId="6BC15C9E52CF425694DBA14FE4CAAB6C">
    <w:name w:val="6BC15C9E52CF425694DBA14FE4CAAB6C"/>
  </w:style>
  <w:style w:type="paragraph" w:customStyle="1" w:styleId="501DC374DC934054A56992A3F04139EA">
    <w:name w:val="501DC374DC934054A56992A3F04139EA"/>
  </w:style>
  <w:style w:type="paragraph" w:customStyle="1" w:styleId="11B3D67794534847B5E3DB12BCE6FC85">
    <w:name w:val="11B3D67794534847B5E3DB12BCE6FC85"/>
  </w:style>
  <w:style w:type="character" w:styleId="Hyperlink">
    <w:name w:val="Hyperlink"/>
    <w:basedOn w:val="DefaultParagraphFont"/>
    <w:uiPriority w:val="99"/>
    <w:unhideWhenUsed/>
    <w:rPr>
      <w:color w:val="C45911" w:themeColor="accent2" w:themeShade="BF"/>
      <w:u w:val="single"/>
    </w:rPr>
  </w:style>
  <w:style w:type="paragraph" w:customStyle="1" w:styleId="486A6D412FD6470AB0EDB6BE42E08F8A">
    <w:name w:val="486A6D412FD6470AB0EDB6BE42E08F8A"/>
  </w:style>
  <w:style w:type="paragraph" w:customStyle="1" w:styleId="7A17CCF3AECE474CBF4317F71C625D34">
    <w:name w:val="7A17CCF3AECE474CBF4317F71C625D34"/>
  </w:style>
  <w:style w:type="paragraph" w:customStyle="1" w:styleId="FBAEBB34319F442DBC39E3A628CD7825">
    <w:name w:val="FBAEBB34319F442DBC39E3A628CD7825"/>
  </w:style>
  <w:style w:type="paragraph" w:customStyle="1" w:styleId="8E946B7B2C894ED3859BEB527F58A82F">
    <w:name w:val="8E946B7B2C894ED3859BEB527F58A82F"/>
  </w:style>
  <w:style w:type="paragraph" w:customStyle="1" w:styleId="B8B66826D40049799FBDB962880F6F58">
    <w:name w:val="B8B66826D40049799FBDB962880F6F58"/>
  </w:style>
  <w:style w:type="paragraph" w:customStyle="1" w:styleId="67975B2BC1214935BF26957280158F07">
    <w:name w:val="67975B2BC1214935BF26957280158F07"/>
  </w:style>
  <w:style w:type="paragraph" w:customStyle="1" w:styleId="1F31214FDC814FA1BF0BCB385F095D89">
    <w:name w:val="1F31214FDC814FA1BF0BCB385F095D89"/>
  </w:style>
  <w:style w:type="paragraph" w:customStyle="1" w:styleId="E35D9D6A3799460BBAB02C61A38880E2">
    <w:name w:val="E35D9D6A3799460BBAB02C61A38880E2"/>
  </w:style>
  <w:style w:type="paragraph" w:customStyle="1" w:styleId="ED84ED82AC2149A39934995EDF7B3BC7">
    <w:name w:val="ED84ED82AC2149A39934995EDF7B3BC7"/>
  </w:style>
  <w:style w:type="paragraph" w:customStyle="1" w:styleId="10364015A3394DB68335BB69F26D8973">
    <w:name w:val="10364015A3394DB68335BB69F26D8973"/>
  </w:style>
  <w:style w:type="paragraph" w:customStyle="1" w:styleId="1125F38CC0DA4CBB8AF200B559FA34C6">
    <w:name w:val="1125F38CC0DA4CBB8AF200B559FA34C6"/>
  </w:style>
  <w:style w:type="paragraph" w:customStyle="1" w:styleId="F7D65B203C3C41BDBA96B65A00C15969">
    <w:name w:val="F7D65B203C3C41BDBA96B65A00C15969"/>
  </w:style>
  <w:style w:type="paragraph" w:customStyle="1" w:styleId="C54C13F2EC2C48A189A85B0322FE22A5">
    <w:name w:val="C54C13F2EC2C48A189A85B0322FE22A5"/>
  </w:style>
  <w:style w:type="paragraph" w:customStyle="1" w:styleId="68BB778A4A4D4FBBAB34ED1C7BB60F71">
    <w:name w:val="68BB778A4A4D4FBBAB34ED1C7BB60F71"/>
  </w:style>
  <w:style w:type="paragraph" w:customStyle="1" w:styleId="0390EB50718C415DBEF5D0E3B3BD9A8C">
    <w:name w:val="0390EB50718C415DBEF5D0E3B3BD9A8C"/>
  </w:style>
  <w:style w:type="paragraph" w:customStyle="1" w:styleId="4EACBDFA5CAA40DF92C7E9473FE4E704">
    <w:name w:val="4EACBDFA5CAA40DF92C7E9473FE4E704"/>
  </w:style>
  <w:style w:type="paragraph" w:customStyle="1" w:styleId="DDA1EABB1B4E4FE6BC7D93EC476A93DC">
    <w:name w:val="DDA1EABB1B4E4FE6BC7D93EC476A93DC"/>
  </w:style>
  <w:style w:type="paragraph" w:customStyle="1" w:styleId="E7D57F7557FB4FBF85F009BADD6FC108">
    <w:name w:val="E7D57F7557FB4FBF85F009BADD6FC108"/>
  </w:style>
  <w:style w:type="paragraph" w:customStyle="1" w:styleId="63C3457D23C24AD2B4A72BE6FCD447B9">
    <w:name w:val="63C3457D23C24AD2B4A72BE6FCD447B9"/>
  </w:style>
  <w:style w:type="paragraph" w:customStyle="1" w:styleId="45D6CC9B257049708DDEE00F0047DCFA">
    <w:name w:val="45D6CC9B257049708DDEE00F0047DCFA"/>
  </w:style>
  <w:style w:type="paragraph" w:customStyle="1" w:styleId="6CC97641B7DF43FEA588F501335390D4">
    <w:name w:val="6CC97641B7DF43FEA588F501335390D4"/>
  </w:style>
  <w:style w:type="paragraph" w:customStyle="1" w:styleId="F8129400368A403BB7F6395FF96785E3">
    <w:name w:val="F8129400368A403BB7F6395FF96785E3"/>
  </w:style>
  <w:style w:type="paragraph" w:customStyle="1" w:styleId="1EB843FF5D594692926289EF088DCA8A">
    <w:name w:val="1EB843FF5D594692926289EF088DCA8A"/>
  </w:style>
  <w:style w:type="paragraph" w:customStyle="1" w:styleId="36F428B53B6E4B219B3D3C82AE7CAA06">
    <w:name w:val="36F428B53B6E4B219B3D3C82AE7CAA06"/>
  </w:style>
  <w:style w:type="paragraph" w:customStyle="1" w:styleId="8137D2F972FE4134A41A6393B3A18533">
    <w:name w:val="8137D2F972FE4134A41A6393B3A18533"/>
  </w:style>
  <w:style w:type="paragraph" w:customStyle="1" w:styleId="601AD9A3AF834D58B6C341D0DB08CCE4">
    <w:name w:val="601AD9A3AF834D58B6C341D0DB08CCE4"/>
  </w:style>
  <w:style w:type="paragraph" w:customStyle="1" w:styleId="070EDA8BAFA744DB9603E9E3CB31C8AA">
    <w:name w:val="070EDA8BAFA744DB9603E9E3CB31C8AA"/>
  </w:style>
  <w:style w:type="paragraph" w:customStyle="1" w:styleId="CF382AF0262A40779347698848B49EF4">
    <w:name w:val="CF382AF0262A40779347698848B49EF4"/>
  </w:style>
  <w:style w:type="paragraph" w:customStyle="1" w:styleId="737512852D4E48098775B7283B6E99CE">
    <w:name w:val="737512852D4E48098775B7283B6E99CE"/>
  </w:style>
  <w:style w:type="paragraph" w:customStyle="1" w:styleId="E7231AFC4B584ED3871FC24BC4A4E406">
    <w:name w:val="E7231AFC4B584ED3871FC24BC4A4E40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8A10DC64067F4C4F8949E87976F80408">
    <w:name w:val="8A10DC64067F4C4F8949E87976F80408"/>
  </w:style>
  <w:style w:type="paragraph" w:customStyle="1" w:styleId="C94843EDBC93492AB597F4FCE6446F31">
    <w:name w:val="C94843EDBC93492AB597F4FCE6446F31"/>
    <w:rsid w:val="00E7698F"/>
  </w:style>
  <w:style w:type="paragraph" w:customStyle="1" w:styleId="71C94EF465574F8795E9634EBDA0FEBE">
    <w:name w:val="71C94EF465574F8795E9634EBDA0FEBE"/>
    <w:rsid w:val="00E7698F"/>
  </w:style>
  <w:style w:type="paragraph" w:customStyle="1" w:styleId="71E51A8D08294CE4B6DD28783998DE5F">
    <w:name w:val="71E51A8D08294CE4B6DD28783998DE5F"/>
    <w:rsid w:val="00E7698F"/>
  </w:style>
  <w:style w:type="paragraph" w:customStyle="1" w:styleId="D78D44AAB5774568AA5D9CF2D51EA72B">
    <w:name w:val="D78D44AAB5774568AA5D9CF2D51EA72B"/>
    <w:rsid w:val="00E7698F"/>
  </w:style>
  <w:style w:type="paragraph" w:customStyle="1" w:styleId="3B7653AA892E4C4BA6CD2375D043D77C">
    <w:name w:val="3B7653AA892E4C4BA6CD2375D043D77C"/>
    <w:rsid w:val="00E7698F"/>
  </w:style>
  <w:style w:type="paragraph" w:customStyle="1" w:styleId="4CFF7E9C9CEA4C2581DC66866F643334">
    <w:name w:val="4CFF7E9C9CEA4C2581DC66866F643334"/>
    <w:rsid w:val="00E7698F"/>
  </w:style>
  <w:style w:type="paragraph" w:customStyle="1" w:styleId="97932D6B3D9E43BF910499A25B25C535">
    <w:name w:val="97932D6B3D9E43BF910499A25B25C535"/>
    <w:rsid w:val="00E7698F"/>
  </w:style>
  <w:style w:type="paragraph" w:customStyle="1" w:styleId="16E435F15CDC4A01A3FA1A3792E04B1D">
    <w:name w:val="16E435F15CDC4A01A3FA1A3792E04B1D"/>
    <w:rsid w:val="00E7698F"/>
  </w:style>
  <w:style w:type="paragraph" w:customStyle="1" w:styleId="7F9BB239C08F47288CAAB7D802C3BE23">
    <w:name w:val="7F9BB239C08F47288CAAB7D802C3BE23"/>
    <w:rsid w:val="00E7698F"/>
  </w:style>
  <w:style w:type="paragraph" w:customStyle="1" w:styleId="2FB9459585574D969368FF3CDD0ADBD9">
    <w:name w:val="2FB9459585574D969368FF3CDD0ADBD9"/>
    <w:rsid w:val="00E7698F"/>
  </w:style>
  <w:style w:type="paragraph" w:customStyle="1" w:styleId="FF790656112D44009A478D45AE50E1BA">
    <w:name w:val="FF790656112D44009A478D45AE50E1BA"/>
    <w:rsid w:val="00E7698F"/>
  </w:style>
  <w:style w:type="paragraph" w:customStyle="1" w:styleId="1BB57C29129C4E6D98C2DC6D7C65FF3F">
    <w:name w:val="1BB57C29129C4E6D98C2DC6D7C65FF3F"/>
    <w:rsid w:val="00E7698F"/>
  </w:style>
  <w:style w:type="paragraph" w:customStyle="1" w:styleId="083F3A82B66342F3AE15C8963CE2A8C8">
    <w:name w:val="083F3A82B66342F3AE15C8963CE2A8C8"/>
    <w:rsid w:val="00E7698F"/>
  </w:style>
  <w:style w:type="paragraph" w:customStyle="1" w:styleId="0E70B6C58601463CA85AE703F06E6BD3">
    <w:name w:val="0E70B6C58601463CA85AE703F06E6BD3"/>
    <w:rsid w:val="00E7698F"/>
  </w:style>
  <w:style w:type="paragraph" w:customStyle="1" w:styleId="5101E808587D483AB03AF9B1E72B5EE6">
    <w:name w:val="5101E808587D483AB03AF9B1E72B5EE6"/>
    <w:rsid w:val="00E7698F"/>
  </w:style>
  <w:style w:type="paragraph" w:customStyle="1" w:styleId="37009FD3670B4F46B56A45DCBA5087DD">
    <w:name w:val="37009FD3670B4F46B56A45DCBA5087DD"/>
    <w:rsid w:val="00E7698F"/>
  </w:style>
  <w:style w:type="paragraph" w:customStyle="1" w:styleId="27AB07ADF4B64DE88A6E37CB6DE620AD">
    <w:name w:val="27AB07ADF4B64DE88A6E37CB6DE620AD"/>
    <w:rsid w:val="00E7698F"/>
  </w:style>
  <w:style w:type="paragraph" w:customStyle="1" w:styleId="F8FA26C1F6634A0785DFE3577A8E14A1">
    <w:name w:val="F8FA26C1F6634A0785DFE3577A8E14A1"/>
    <w:rsid w:val="00E7698F"/>
  </w:style>
  <w:style w:type="paragraph" w:customStyle="1" w:styleId="25225A6FDC9D4B4F9757DDCD7B2C6B22">
    <w:name w:val="25225A6FDC9D4B4F9757DDCD7B2C6B22"/>
    <w:rsid w:val="00E7698F"/>
  </w:style>
  <w:style w:type="paragraph" w:customStyle="1" w:styleId="08C19CBD322A40DA9E31DDECFD98A3B5">
    <w:name w:val="08C19CBD322A40DA9E31DDECFD98A3B5"/>
    <w:rsid w:val="00E76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resume.dotx</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2023-09-11T19:55:00Z</dcterms:created>
  <dcterms:modified xsi:type="dcterms:W3CDTF">2023-09-12T19:23:00Z</dcterms:modified>
</cp:coreProperties>
</file>